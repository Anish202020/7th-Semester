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73C8" w:rsidRDefault="002B73C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109B35" wp14:editId="470BF242">
                <wp:simplePos x="0" y="0"/>
                <wp:positionH relativeFrom="column">
                  <wp:posOffset>-60960</wp:posOffset>
                </wp:positionH>
                <wp:positionV relativeFrom="paragraph">
                  <wp:posOffset>1153795</wp:posOffset>
                </wp:positionV>
                <wp:extent cx="5193665" cy="6237605"/>
                <wp:effectExtent l="0" t="114300" r="102235" b="12509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665" cy="6237605"/>
                          <a:chOff x="0" y="144856"/>
                          <a:chExt cx="5196840" cy="6240704"/>
                        </a:xfrm>
                      </wpg:grpSpPr>
                      <wps:wsp>
                        <wps:cNvPr id="1958563479" name="Straight Connector 2" descr="Decorative"/>
                        <wps:cNvCnPr/>
                        <wps:spPr>
                          <a:xfrm>
                            <a:off x="30480" y="144856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54540" name="Straight Connector 2" descr="Decorative"/>
                        <wps:cNvCnPr/>
                        <wps:spPr>
                          <a:xfrm>
                            <a:off x="15240" y="212598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454860" name="Straight Connector 2" descr="Decorative"/>
                        <wps:cNvCnPr/>
                        <wps:spPr>
                          <a:xfrm>
                            <a:off x="3733800" y="211074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754120" name="Straight Connector 2" descr="Decorative"/>
                        <wps:cNvCnPr/>
                        <wps:spPr>
                          <a:xfrm>
                            <a:off x="15240" y="516382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08199" name="Straight Connector 2" descr="Decorative"/>
                        <wps:cNvCnPr/>
                        <wps:spPr>
                          <a:xfrm>
                            <a:off x="0" y="638556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 descr="Decorative"/>
                        <wps:cNvCnPr/>
                        <wps:spPr>
                          <a:xfrm>
                            <a:off x="15240" y="87630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1CCED" id="Group 1" o:spid="_x0000_s1026" alt="&quot;&quot;" style="position:absolute;margin-left:-4.8pt;margin-top:90.85pt;width:408.95pt;height:491.15pt;z-index:-251657216;mso-width-relative:margin;mso-height-relative:margin" coordorigin=",1448" coordsize="51968,6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">
                <v:line id="Straight Connector 2" o:spid="_x0000_s1027" alt="Decorative" style="position:absolute;visibility:visible;mso-wrap-style:square" from="304,1448" to="14935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8" alt="Decorative" style="position:absolute;visibility:visible;mso-wrap-style:square" from="152,21259" to="14782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9" alt="Decorative" style="position:absolute;visibility:visible;mso-wrap-style:square" from="37338,21107" to="5196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0" alt="Decorative" style="position:absolute;visibility:visible;mso-wrap-style:square" from="152,51638" to="14782,5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1" alt="Decorative" style="position:absolute;visibility:visible;mso-wrap-style:square" from="0,63855" to="14630,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" strokecolor="#d2eeff [345]" strokeweight="20pt">
                  <v:stroke joinstyle="miter"/>
                </v:line>
                <v:line id="Straight Connector 2" o:spid="_x0000_s1032" alt="Decorative" style="position:absolute;visibility:visible;mso-wrap-style:square" from="152,8763" to="1478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" strokecolor="#d2eeff [345]" strokeweight="20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35856" w:rsidTr="00035856">
        <w:trPr>
          <w:trHeight w:val="360"/>
        </w:trPr>
        <w:tc>
          <w:tcPr>
            <w:tcW w:w="6750" w:type="dxa"/>
            <w:vMerge w:val="restart"/>
          </w:tcPr>
          <w:p w:rsidR="00822EF8" w:rsidRDefault="00822EF8" w:rsidP="00822EF8">
            <w:pPr>
              <w:pStyle w:val="Title"/>
            </w:pPr>
            <w:r>
              <w:t>Anish</w:t>
            </w:r>
          </w:p>
          <w:p w:rsidR="00035856" w:rsidRDefault="00822EF8" w:rsidP="00822EF8">
            <w:pPr>
              <w:pStyle w:val="Title"/>
            </w:pPr>
            <w:r>
              <w:t>Kumar</w:t>
            </w:r>
          </w:p>
        </w:tc>
        <w:tc>
          <w:tcPr>
            <w:tcW w:w="3330" w:type="dxa"/>
            <w:vAlign w:val="center"/>
          </w:tcPr>
          <w:p w:rsidR="00035856" w:rsidRDefault="00000000" w:rsidP="002A3737">
            <w:pPr>
              <w:jc w:val="right"/>
            </w:pPr>
            <w:sdt>
              <w:sdtPr>
                <w:id w:val="2139605356"/>
                <w:placeholder>
                  <w:docPart w:val="9142592EC4E74E2F8865C2C7CCCF80D9"/>
                </w:placeholder>
                <w:temporary/>
                <w:showingPlcHdr/>
                <w15:appearance w15:val="hidden"/>
              </w:sdtPr>
              <w:sdtContent>
                <w:r w:rsidR="002A3737">
                  <w:t>123 South St. Manhattan, NY</w:t>
                </w:r>
              </w:sdtContent>
            </w:sdt>
          </w:p>
        </w:tc>
      </w:tr>
      <w:tr w:rsidR="00035856" w:rsidTr="00035856">
        <w:trPr>
          <w:trHeight w:val="360"/>
        </w:trPr>
        <w:tc>
          <w:tcPr>
            <w:tcW w:w="6750" w:type="dxa"/>
            <w:vMerge/>
          </w:tcPr>
          <w:p w:rsidR="00035856" w:rsidRDefault="00035856" w:rsidP="00035856"/>
        </w:tc>
        <w:tc>
          <w:tcPr>
            <w:tcW w:w="3330" w:type="dxa"/>
            <w:vAlign w:val="center"/>
          </w:tcPr>
          <w:p w:rsidR="00035856" w:rsidRDefault="00822EF8" w:rsidP="002A3737">
            <w:pPr>
              <w:jc w:val="right"/>
            </w:pPr>
            <w:r>
              <w:t>9903941812</w:t>
            </w:r>
            <w:r w:rsidR="002A3737">
              <w:t xml:space="preserve"> </w:t>
            </w:r>
          </w:p>
        </w:tc>
      </w:tr>
      <w:tr w:rsidR="00035856" w:rsidTr="00035856">
        <w:trPr>
          <w:trHeight w:val="360"/>
        </w:trPr>
        <w:tc>
          <w:tcPr>
            <w:tcW w:w="6750" w:type="dxa"/>
            <w:vMerge/>
          </w:tcPr>
          <w:p w:rsidR="00035856" w:rsidRDefault="00035856" w:rsidP="00035856"/>
        </w:tc>
        <w:tc>
          <w:tcPr>
            <w:tcW w:w="3330" w:type="dxa"/>
            <w:vAlign w:val="center"/>
          </w:tcPr>
          <w:p w:rsidR="00035856" w:rsidRDefault="00822EF8" w:rsidP="002A3737">
            <w:pPr>
              <w:jc w:val="right"/>
            </w:pPr>
            <w:r>
              <w:t>anishkumarbdmi@gmail.com</w:t>
            </w:r>
            <w:r w:rsidR="002A3737" w:rsidRPr="00EC1FE9">
              <w:t xml:space="preserve"> </w:t>
            </w:r>
          </w:p>
        </w:tc>
      </w:tr>
      <w:tr w:rsidR="00035856" w:rsidTr="00035856">
        <w:trPr>
          <w:trHeight w:val="360"/>
        </w:trPr>
        <w:tc>
          <w:tcPr>
            <w:tcW w:w="6750" w:type="dxa"/>
            <w:vMerge/>
          </w:tcPr>
          <w:p w:rsidR="00035856" w:rsidRDefault="00035856" w:rsidP="00035856"/>
        </w:tc>
        <w:tc>
          <w:tcPr>
            <w:tcW w:w="3330" w:type="dxa"/>
            <w:vAlign w:val="center"/>
          </w:tcPr>
          <w:p w:rsidR="00035856" w:rsidRDefault="00000000" w:rsidP="002A3737">
            <w:pPr>
              <w:jc w:val="right"/>
            </w:pPr>
            <w:sdt>
              <w:sdtPr>
                <w:id w:val="-1869442523"/>
                <w:placeholder>
                  <w:docPart w:val="106886049D0E4A6CAC9EC8A663377A46"/>
                </w:placeholder>
                <w:temporary/>
                <w:showingPlcHdr/>
                <w15:appearance w15:val="hidden"/>
              </w:sdtPr>
              <w:sdtContent>
                <w:r w:rsidR="002A3737">
                  <w:t>LinkedIn Profile</w:t>
                </w:r>
              </w:sdtContent>
            </w:sdt>
            <w:r w:rsidR="002A3737">
              <w:t xml:space="preserve"> </w:t>
            </w:r>
          </w:p>
        </w:tc>
      </w:tr>
      <w:tr w:rsidR="00822EF8" w:rsidRPr="00822EF8" w:rsidTr="00035856">
        <w:trPr>
          <w:trHeight w:val="360"/>
        </w:trPr>
        <w:tc>
          <w:tcPr>
            <w:tcW w:w="6750" w:type="dxa"/>
            <w:vMerge/>
          </w:tcPr>
          <w:p w:rsidR="00035856" w:rsidRDefault="00035856" w:rsidP="00035856"/>
        </w:tc>
        <w:tc>
          <w:tcPr>
            <w:tcW w:w="3330" w:type="dxa"/>
            <w:vAlign w:val="center"/>
          </w:tcPr>
          <w:p w:rsidR="00035856" w:rsidRPr="00822EF8" w:rsidRDefault="00822EF8" w:rsidP="002A3737">
            <w:pPr>
              <w:jc w:val="right"/>
              <w:rPr>
                <w:color w:val="000000" w:themeColor="text1"/>
              </w:rPr>
            </w:pPr>
            <w:hyperlink r:id="rId12" w:history="1">
              <w:proofErr w:type="spellStart"/>
              <w:r w:rsidRPr="00822EF8">
                <w:rPr>
                  <w:rStyle w:val="Hyperlink"/>
                  <w:color w:val="000000" w:themeColor="text1"/>
                  <w:u w:val="none"/>
                </w:rPr>
                <w:t>Github</w:t>
              </w:r>
              <w:proofErr w:type="spellEnd"/>
              <w:r w:rsidRPr="00822EF8">
                <w:rPr>
                  <w:rStyle w:val="Hyperlink"/>
                  <w:color w:val="000000" w:themeColor="text1"/>
                  <w:u w:val="none"/>
                </w:rPr>
                <w:t xml:space="preserve"> Profile</w:t>
              </w:r>
            </w:hyperlink>
            <w:r w:rsidR="002A3737" w:rsidRPr="00822EF8">
              <w:rPr>
                <w:color w:val="000000" w:themeColor="text1"/>
              </w:rPr>
              <w:t xml:space="preserve"> </w:t>
            </w:r>
          </w:p>
        </w:tc>
      </w:tr>
    </w:tbl>
    <w:p w:rsidR="00035856" w:rsidRDefault="00035856" w:rsidP="00035856"/>
    <w:p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:rsidTr="003B7511">
        <w:trPr>
          <w:trHeight w:val="98"/>
        </w:trPr>
        <w:tc>
          <w:tcPr>
            <w:tcW w:w="10080" w:type="dxa"/>
          </w:tcPr>
          <w:p w:rsidR="00035856" w:rsidRDefault="00000000" w:rsidP="002A3737">
            <w:pPr>
              <w:pStyle w:val="Heading1"/>
            </w:pPr>
            <w:sdt>
              <w:sdtPr>
                <w:id w:val="1934159269"/>
                <w:placeholder>
                  <w:docPart w:val="404C0F724AFF4273AE1384F97B24EFD9"/>
                </w:placeholder>
                <w:temporary/>
                <w:showingPlcHdr/>
                <w15:appearance w15:val="hidden"/>
              </w:sdtPr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:rsidTr="00AA4E5F">
        <w:trPr>
          <w:trHeight w:val="360"/>
        </w:trPr>
        <w:tc>
          <w:tcPr>
            <w:tcW w:w="10080" w:type="dxa"/>
          </w:tcPr>
          <w:p w:rsidR="00B238D7" w:rsidRDefault="00B238D7" w:rsidP="00AA4E5F">
            <w:pPr>
              <w:pStyle w:val="Heading1"/>
            </w:pPr>
          </w:p>
        </w:tc>
      </w:tr>
      <w:tr w:rsidR="00035856" w:rsidTr="00AA4E5F">
        <w:trPr>
          <w:trHeight w:val="441"/>
        </w:trPr>
        <w:tc>
          <w:tcPr>
            <w:tcW w:w="10080" w:type="dxa"/>
          </w:tcPr>
          <w:p w:rsidR="00035856" w:rsidRDefault="00822EF8" w:rsidP="002A3737">
            <w:r w:rsidRPr="00822EF8">
              <w:t>Solution-focused Full Stack Web Developer with experience in web-based applications. Participated in development and implementation of web-based solutions. Supported company business objectives and strategies while gaining real-world experience.</w:t>
            </w:r>
          </w:p>
        </w:tc>
      </w:tr>
    </w:tbl>
    <w:p w:rsidR="003B7511" w:rsidRDefault="003B7511" w:rsidP="00035856"/>
    <w:p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:rsidTr="002A3737">
        <w:trPr>
          <w:trHeight w:val="225"/>
        </w:trPr>
        <w:tc>
          <w:tcPr>
            <w:tcW w:w="4320" w:type="dxa"/>
          </w:tcPr>
          <w:p w:rsidR="00597D7D" w:rsidRDefault="00000000" w:rsidP="009722AD">
            <w:pPr>
              <w:pStyle w:val="Heading1"/>
            </w:pPr>
            <w:sdt>
              <w:sdtPr>
                <w:id w:val="-898354009"/>
                <w:placeholder>
                  <w:docPart w:val="5C67AD47D90A470785CCF74A5593C92C"/>
                </w:placeholder>
                <w:temporary/>
                <w:showingPlcHdr/>
                <w15:appearance w15:val="hidden"/>
              </w:sdtPr>
              <w:sdtContent>
                <w:r w:rsidR="00597D7D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:rsidR="00597D7D" w:rsidRDefault="00000000" w:rsidP="009722AD">
            <w:pPr>
              <w:pStyle w:val="Heading1"/>
            </w:pPr>
            <w:sdt>
              <w:sdtPr>
                <w:id w:val="543866955"/>
                <w:placeholder>
                  <w:docPart w:val="CBA177C54749482E8AEFC959F5077CD1"/>
                </w:placeholder>
                <w:temporary/>
                <w:showingPlcHdr/>
                <w15:appearance w15:val="hidden"/>
              </w:sdtPr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:rsidTr="002A3737">
        <w:trPr>
          <w:trHeight w:val="225"/>
        </w:trPr>
        <w:tc>
          <w:tcPr>
            <w:tcW w:w="4320" w:type="dxa"/>
          </w:tcPr>
          <w:p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:rsidR="00AA4E5F" w:rsidRDefault="00AA4E5F" w:rsidP="009722AD">
            <w:pPr>
              <w:pStyle w:val="Heading1"/>
            </w:pPr>
          </w:p>
        </w:tc>
      </w:tr>
      <w:tr w:rsidR="00597D7D" w:rsidTr="002A3737">
        <w:tc>
          <w:tcPr>
            <w:tcW w:w="4320" w:type="dxa"/>
          </w:tcPr>
          <w:p w:rsidR="00597D7D" w:rsidRPr="00587B38" w:rsidRDefault="00000000" w:rsidP="00AA4E5F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24300347"/>
                <w:placeholder>
                  <w:docPart w:val="2D7FF805144748FCB9FA576012240B69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Account </w:t>
                </w:r>
                <w:r w:rsidR="002A3737" w:rsidRPr="009722AD">
                  <w:t>manager</w:t>
                </w:r>
                <w:r w:rsidR="002A3737" w:rsidRPr="00587B38">
                  <w:t xml:space="preserve"> /</w:t>
                </w:r>
                <w:r w:rsidR="002A3737">
                  <w:t xml:space="preserve"> </w:t>
                </w:r>
                <w:r w:rsidR="002A3737" w:rsidRPr="00587B38">
                  <w:rPr>
                    <w:rStyle w:val="Emphasis"/>
                    <w:iCs w:val="0"/>
                    <w:color w:val="000000" w:themeColor="text1"/>
                  </w:rPr>
                  <w:t>VanArsdel, Ltd.</w:t>
                </w:r>
              </w:sdtContent>
            </w:sdt>
          </w:p>
          <w:bookmarkStart w:id="0" w:name="OLE_LINK1"/>
          <w:bookmarkStart w:id="1" w:name="OLE_LINK2"/>
          <w:p w:rsidR="00597D7D" w:rsidRPr="002A3737" w:rsidRDefault="00000000" w:rsidP="002A3737">
            <w:pPr>
              <w:pStyle w:val="Heading2"/>
              <w:rPr>
                <w:color w:val="000000" w:themeColor="text1"/>
              </w:rPr>
            </w:pPr>
            <w:sdt>
              <w:sdtPr>
                <w:id w:val="-589853832"/>
                <w:placeholder>
                  <w:docPart w:val="D0FA57CA849D4CD798B7BD70893731B9"/>
                </w:placeholder>
                <w:temporary/>
                <w:showingPlcHdr/>
                <w15:appearance w15:val="hidden"/>
              </w:sdtPr>
              <w:sdtContent>
                <w:r w:rsidR="002A3737">
                  <w:t>June 20XX</w:t>
                </w:r>
                <w:r w:rsidR="002A3737" w:rsidRPr="00D413F9">
                  <w:t xml:space="preserve"> –</w:t>
                </w:r>
                <w:r w:rsidR="002A3737">
                  <w:t xml:space="preserve"> PRESENT</w:t>
                </w:r>
              </w:sdtContent>
            </w:sdt>
          </w:p>
          <w:bookmarkEnd w:id="0"/>
          <w:bookmarkEnd w:id="1"/>
          <w:p w:rsidR="00597D7D" w:rsidRDefault="00000000" w:rsidP="00AA4E5F">
            <w:sdt>
              <w:sdtPr>
                <w:id w:val="-1155376603"/>
                <w:placeholder>
                  <w:docPart w:val="50348B81CFF44C0D899C3DE1171BE40F"/>
                </w:placeholder>
                <w:temporary/>
                <w:showingPlcHdr/>
                <w15:appearance w15:val="hidden"/>
              </w:sdtPr>
              <w:sdtContent>
                <w:r w:rsidR="002A3737" w:rsidRPr="00E93D19">
                  <w:t>Managed and grew key accounts by developing strong relationships, identifying opportunities, and implementing effective sales strategies</w:t>
                </w:r>
                <w:r w:rsidR="002A3737">
                  <w:t>.</w:t>
                </w:r>
              </w:sdtContent>
            </w:sdt>
          </w:p>
          <w:p w:rsidR="00597D7D" w:rsidRDefault="00597D7D" w:rsidP="00AA4E5F"/>
          <w:p w:rsidR="002A3737" w:rsidRPr="00587B38" w:rsidRDefault="00000000" w:rsidP="002A3737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1305606840"/>
                <w:placeholder>
                  <w:docPart w:val="B066AFAAB4704AC6A9C1CC21C7B31F09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Sales associate / </w:t>
                </w:r>
                <w:r w:rsidR="002A3737" w:rsidRPr="00A641C9">
                  <w:t>VanArsdel</w:t>
                </w:r>
                <w:r w:rsidR="002A3737" w:rsidRPr="00587B38">
                  <w:rPr>
                    <w:rStyle w:val="Emphasis"/>
                    <w:iCs w:val="0"/>
                    <w:color w:val="000000" w:themeColor="text1"/>
                  </w:rPr>
                  <w:t>, Ltd.</w:t>
                </w:r>
              </w:sdtContent>
            </w:sdt>
            <w:r w:rsidR="002A3737">
              <w:t xml:space="preserve"> </w:t>
            </w:r>
          </w:p>
          <w:p w:rsidR="002A3737" w:rsidRPr="002A3737" w:rsidRDefault="00000000" w:rsidP="002A3737">
            <w:pPr>
              <w:pStyle w:val="Heading2"/>
            </w:pPr>
            <w:sdt>
              <w:sdtPr>
                <w:id w:val="-444545767"/>
                <w:placeholder>
                  <w:docPart w:val="6721838F4BF04450B887247BE37678D8"/>
                </w:placeholder>
                <w:temporary/>
                <w:showingPlcHdr/>
                <w15:appearance w15:val="hidden"/>
              </w:sdtPr>
              <w:sdtContent>
                <w:r w:rsidR="002A3737">
                  <w:t>October 20XX</w:t>
                </w:r>
                <w:r w:rsidR="002A3737" w:rsidRPr="00D413F9">
                  <w:t xml:space="preserve"> –</w:t>
                </w:r>
                <w:r w:rsidR="002A3737">
                  <w:t xml:space="preserve"> June 20xx</w:t>
                </w:r>
              </w:sdtContent>
            </w:sdt>
            <w:r w:rsidR="002A3737">
              <w:t xml:space="preserve"> </w:t>
            </w:r>
          </w:p>
          <w:p w:rsidR="00597D7D" w:rsidRDefault="00000000" w:rsidP="002A3737">
            <w:sdt>
              <w:sdtPr>
                <w:id w:val="-1412383361"/>
                <w:placeholder>
                  <w:docPart w:val="79BFEAA92DCE4124A412AE07C0DD2416"/>
                </w:placeholder>
                <w:temporary/>
                <w:showingPlcHdr/>
                <w15:appearance w15:val="hidden"/>
              </w:sdtPr>
              <w:sdtContent>
                <w:r w:rsidR="002A3737" w:rsidRPr="00AA34BF">
                  <w:t>Drove revenue growth through exceptional customer service and strategic sales techniques as a Sales Associate</w:t>
                </w:r>
                <w:r w:rsidR="002A3737">
                  <w:t>.</w:t>
                </w:r>
              </w:sdtContent>
            </w:sdt>
          </w:p>
        </w:tc>
        <w:tc>
          <w:tcPr>
            <w:tcW w:w="1530" w:type="dxa"/>
          </w:tcPr>
          <w:p w:rsidR="00597D7D" w:rsidRPr="00587B38" w:rsidRDefault="00597D7D" w:rsidP="00AA4E5F">
            <w:pPr>
              <w:pStyle w:val="Heading2"/>
            </w:pPr>
          </w:p>
        </w:tc>
        <w:tc>
          <w:tcPr>
            <w:tcW w:w="4230" w:type="dxa"/>
          </w:tcPr>
          <w:p w:rsidR="002A3737" w:rsidRPr="002A3737" w:rsidRDefault="00000000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36019770"/>
                <w:placeholder>
                  <w:docPart w:val="A7086260896A455AA920AB6B9BAA0AB7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2A3737">
                  <w:t>MBA / School, Location</w:t>
                </w:r>
              </w:sdtContent>
            </w:sdt>
            <w:r w:rsidR="002A3737">
              <w:t xml:space="preserve"> </w:t>
            </w:r>
          </w:p>
          <w:p w:rsidR="002A3737" w:rsidRPr="002A3737" w:rsidRDefault="00000000" w:rsidP="002A3737">
            <w:pPr>
              <w:pStyle w:val="Heading2"/>
            </w:pPr>
            <w:sdt>
              <w:sdtPr>
                <w:id w:val="-748968403"/>
                <w:placeholder>
                  <w:docPart w:val="8167CDACF1284125B2C141C009384955"/>
                </w:placeholder>
                <w:temporary/>
                <w:showingPlcHdr/>
                <w15:appearance w15:val="hidden"/>
              </w:sdtPr>
              <w:sdtContent>
                <w:r w:rsidR="002A3737">
                  <w:t xml:space="preserve">May </w:t>
                </w:r>
                <w:r w:rsidR="002A3737" w:rsidRPr="00A641C9">
                  <w:t>20xx</w:t>
                </w:r>
              </w:sdtContent>
            </w:sdt>
            <w:r w:rsidR="002A3737">
              <w:t xml:space="preserve"> </w:t>
            </w:r>
          </w:p>
          <w:p w:rsidR="002A3737" w:rsidRDefault="00000000" w:rsidP="002A3737">
            <w:sdt>
              <w:sdtPr>
                <w:id w:val="1728653348"/>
                <w:placeholder>
                  <w:docPart w:val="3DEFC792840E431989F1C48DE38D6A84"/>
                </w:placeholder>
                <w:temporary/>
                <w:showingPlcHdr/>
                <w15:appearance w15:val="hidden"/>
              </w:sdtPr>
              <w:sdtContent>
                <w:r w:rsidR="002A3737" w:rsidRPr="007A0F9E">
                  <w:t>Master of Business Administration degree with strong foundation in business theor</w:t>
                </w:r>
                <w:r w:rsidR="002A3737">
                  <w:t xml:space="preserve">y </w:t>
                </w:r>
                <w:r w:rsidR="002A3737" w:rsidRPr="007A0F9E">
                  <w:t>and management</w:t>
                </w:r>
                <w:r w:rsidR="002A3737">
                  <w:t>.</w:t>
                </w:r>
              </w:sdtContent>
            </w:sdt>
            <w:r w:rsidR="002A3737">
              <w:t xml:space="preserve"> </w:t>
            </w:r>
          </w:p>
          <w:p w:rsidR="00597D7D" w:rsidRDefault="00597D7D" w:rsidP="00AA4E5F">
            <w:pPr>
              <w:pStyle w:val="Body"/>
            </w:pPr>
          </w:p>
          <w:p w:rsidR="002A3737" w:rsidRPr="002A3737" w:rsidRDefault="00000000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393805632"/>
                <w:placeholder>
                  <w:docPart w:val="5F46A8FB24A7471982F7585A2618BF81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Ba / </w:t>
                </w:r>
                <w:r w:rsidR="002A3737" w:rsidRPr="00A641C9">
                  <w:t>School, Location</w:t>
                </w:r>
              </w:sdtContent>
            </w:sdt>
            <w:r w:rsidR="002A3737">
              <w:t xml:space="preserve"> </w:t>
            </w:r>
          </w:p>
          <w:p w:rsidR="002A3737" w:rsidRPr="002A3737" w:rsidRDefault="00000000" w:rsidP="002A3737">
            <w:pPr>
              <w:pStyle w:val="Heading2"/>
            </w:pPr>
            <w:sdt>
              <w:sdtPr>
                <w:id w:val="283089354"/>
                <w:placeholder>
                  <w:docPart w:val="A638F71505634455830FD7AC6A057839"/>
                </w:placeholder>
                <w:temporary/>
                <w:showingPlcHdr/>
                <w15:appearance w15:val="hidden"/>
              </w:sdtPr>
              <w:sdtContent>
                <w:r w:rsidR="002A3737">
                  <w:t>December 20xx</w:t>
                </w:r>
              </w:sdtContent>
            </w:sdt>
            <w:r w:rsidR="002A3737">
              <w:t xml:space="preserve"> </w:t>
            </w:r>
          </w:p>
          <w:p w:rsidR="00597D7D" w:rsidRDefault="00000000" w:rsidP="00AA4E5F">
            <w:sdt>
              <w:sdtPr>
                <w:id w:val="801034542"/>
                <w:placeholder>
                  <w:docPart w:val="44B7F2A7439548CEA9668AE565AF60AF"/>
                </w:placeholder>
                <w:temporary/>
                <w:showingPlcHdr/>
                <w15:appearance w15:val="hidden"/>
              </w:sdtPr>
              <w:sdtContent>
                <w:r w:rsidR="002A3737">
                  <w:t>D</w:t>
                </w:r>
                <w:r w:rsidR="002A3737" w:rsidRPr="00076667">
                  <w:t>egree in Business Administration with a comprehensive understanding of core business principles</w:t>
                </w:r>
                <w:r w:rsidR="002A3737">
                  <w:t>.</w:t>
                </w:r>
              </w:sdtContent>
            </w:sdt>
            <w:r w:rsidR="002A3737">
              <w:t xml:space="preserve"> </w:t>
            </w:r>
          </w:p>
        </w:tc>
      </w:tr>
    </w:tbl>
    <w:p w:rsidR="00A641C9" w:rsidRDefault="00A641C9" w:rsidP="00035856"/>
    <w:p w:rsidR="00D7477B" w:rsidRDefault="00D7477B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A641C9" w:rsidTr="00AA4E5F">
        <w:trPr>
          <w:trHeight w:val="234"/>
        </w:trPr>
        <w:tc>
          <w:tcPr>
            <w:tcW w:w="10080" w:type="dxa"/>
            <w:gridSpan w:val="3"/>
          </w:tcPr>
          <w:p w:rsidR="00A641C9" w:rsidRDefault="00000000" w:rsidP="002A3737">
            <w:pPr>
              <w:pStyle w:val="Heading1"/>
            </w:pPr>
            <w:sdt>
              <w:sdtPr>
                <w:id w:val="-566262488"/>
                <w:placeholder>
                  <w:docPart w:val="28A88CF1B4A04E49A733F984ECC02693"/>
                </w:placeholder>
                <w:temporary/>
                <w:showingPlcHdr/>
                <w15:appearance w15:val="hidden"/>
              </w:sdtPr>
              <w:sdtContent>
                <w:r w:rsidR="002A3737">
                  <w:t>Skills</w:t>
                </w:r>
              </w:sdtContent>
            </w:sdt>
          </w:p>
        </w:tc>
      </w:tr>
      <w:tr w:rsidR="00AA4E5F" w:rsidTr="00AA4E5F">
        <w:trPr>
          <w:trHeight w:val="234"/>
        </w:trPr>
        <w:tc>
          <w:tcPr>
            <w:tcW w:w="10080" w:type="dxa"/>
            <w:gridSpan w:val="3"/>
          </w:tcPr>
          <w:p w:rsidR="00AA4E5F" w:rsidRDefault="00AA4E5F" w:rsidP="00A641C9">
            <w:pPr>
              <w:pStyle w:val="Heading1"/>
            </w:pPr>
          </w:p>
        </w:tc>
      </w:tr>
      <w:tr w:rsidR="00597D7D" w:rsidTr="00A641C9">
        <w:tc>
          <w:tcPr>
            <w:tcW w:w="3360" w:type="dxa"/>
          </w:tcPr>
          <w:p w:rsidR="00597D7D" w:rsidRDefault="00000000" w:rsidP="00597D7D">
            <w:pPr>
              <w:pStyle w:val="ListBullet"/>
            </w:pPr>
            <w:sdt>
              <w:sdtPr>
                <w:id w:val="-393359320"/>
                <w:placeholder>
                  <w:docPart w:val="B6928CAD9E6344EF8DC1A673D8875A59"/>
                </w:placeholder>
                <w:temporary/>
                <w:showingPlcHdr/>
                <w15:appearance w15:val="hidden"/>
              </w:sdtPr>
              <w:sdtContent>
                <w:r w:rsidR="002A3737">
                  <w:t>Problem solving</w:t>
                </w:r>
              </w:sdtContent>
            </w:sdt>
          </w:p>
          <w:p w:rsidR="00597D7D" w:rsidRDefault="00000000" w:rsidP="002A3737">
            <w:pPr>
              <w:pStyle w:val="ListBullet"/>
            </w:pPr>
            <w:sdt>
              <w:sdtPr>
                <w:id w:val="-740945634"/>
                <w:placeholder>
                  <w:docPart w:val="7CF782D4428A4655898854EEBF2D37BB"/>
                </w:placeholder>
                <w:temporary/>
                <w:showingPlcHdr/>
                <w15:appearance w15:val="hidden"/>
              </w:sdtPr>
              <w:sdtContent>
                <w:r w:rsidR="002A3737">
                  <w:t>Flexibility</w:t>
                </w:r>
              </w:sdtContent>
            </w:sdt>
          </w:p>
        </w:tc>
        <w:tc>
          <w:tcPr>
            <w:tcW w:w="3360" w:type="dxa"/>
          </w:tcPr>
          <w:p w:rsidR="00597D7D" w:rsidRDefault="00000000" w:rsidP="002A3737">
            <w:pPr>
              <w:pStyle w:val="ListBullet"/>
            </w:pPr>
            <w:sdt>
              <w:sdtPr>
                <w:id w:val="-1575120311"/>
                <w:placeholder>
                  <w:docPart w:val="4E82396523E148C59DEB9F05B2A36A1D"/>
                </w:placeholder>
                <w:temporary/>
                <w:showingPlcHdr/>
                <w15:appearance w15:val="hidden"/>
              </w:sdtPr>
              <w:sdtContent>
                <w:r w:rsidR="002A3737">
                  <w:t>Communication</w:t>
                </w:r>
              </w:sdtContent>
            </w:sdt>
          </w:p>
          <w:p w:rsidR="00597D7D" w:rsidRDefault="00000000" w:rsidP="002A3737">
            <w:pPr>
              <w:pStyle w:val="ListBullet"/>
            </w:pPr>
            <w:sdt>
              <w:sdtPr>
                <w:id w:val="1370265407"/>
                <w:placeholder>
                  <w:docPart w:val="2383DBA292F34DB283B4D1AC84687766"/>
                </w:placeholder>
                <w:temporary/>
                <w:showingPlcHdr/>
                <w15:appearance w15:val="hidden"/>
              </w:sdtPr>
              <w:sdtContent>
                <w:r w:rsidR="002A3737">
                  <w:t>Organization</w:t>
                </w:r>
              </w:sdtContent>
            </w:sdt>
          </w:p>
        </w:tc>
        <w:tc>
          <w:tcPr>
            <w:tcW w:w="3360" w:type="dxa"/>
          </w:tcPr>
          <w:p w:rsidR="00597D7D" w:rsidRDefault="00000000" w:rsidP="002A3737">
            <w:pPr>
              <w:pStyle w:val="ListBullet"/>
            </w:pPr>
            <w:sdt>
              <w:sdtPr>
                <w:id w:val="1658807307"/>
                <w:placeholder>
                  <w:docPart w:val="C597FCEFC9AB453EA886289028AEEBE3"/>
                </w:placeholder>
                <w:temporary/>
                <w:showingPlcHdr/>
                <w15:appearance w15:val="hidden"/>
              </w:sdtPr>
              <w:sdtContent>
                <w:r w:rsidR="002A3737">
                  <w:t>Critical thinking</w:t>
                </w:r>
              </w:sdtContent>
            </w:sdt>
          </w:p>
          <w:p w:rsidR="00597D7D" w:rsidRDefault="00000000" w:rsidP="002A3737">
            <w:pPr>
              <w:pStyle w:val="ListBullet"/>
            </w:pPr>
            <w:sdt>
              <w:sdtPr>
                <w:id w:val="1946415926"/>
                <w:placeholder>
                  <w:docPart w:val="A2565D7CBF0A4DCDAD4788E22F0E6F86"/>
                </w:placeholder>
                <w:temporary/>
                <w:showingPlcHdr/>
                <w15:appearance w15:val="hidden"/>
              </w:sdtPr>
              <w:sdtContent>
                <w:r w:rsidR="002A3737">
                  <w:t>Collaboration</w:t>
                </w:r>
              </w:sdtContent>
            </w:sdt>
          </w:p>
        </w:tc>
      </w:tr>
    </w:tbl>
    <w:p w:rsidR="00597D7D" w:rsidRDefault="00597D7D" w:rsidP="00035856"/>
    <w:p w:rsidR="00597D7D" w:rsidRDefault="00597D7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641C9" w:rsidTr="00AA4E5F">
        <w:trPr>
          <w:trHeight w:val="162"/>
        </w:trPr>
        <w:tc>
          <w:tcPr>
            <w:tcW w:w="10080" w:type="dxa"/>
          </w:tcPr>
          <w:p w:rsidR="00A641C9" w:rsidRDefault="00000000" w:rsidP="00A641C9">
            <w:pPr>
              <w:pStyle w:val="Heading1"/>
            </w:pPr>
            <w:sdt>
              <w:sdtPr>
                <w:id w:val="1973934601"/>
                <w:placeholder>
                  <w:docPart w:val="83A678993A174AA08CA6D94238096D3A"/>
                </w:placeholder>
                <w:temporary/>
                <w:showingPlcHdr/>
                <w15:appearance w15:val="hidden"/>
              </w:sdtPr>
              <w:sdtContent>
                <w:r w:rsidR="002A3737" w:rsidRPr="00C83CA0">
                  <w:t>Activities</w:t>
                </w:r>
              </w:sdtContent>
            </w:sdt>
          </w:p>
        </w:tc>
      </w:tr>
      <w:tr w:rsidR="00AA4E5F" w:rsidTr="00AA4E5F">
        <w:trPr>
          <w:trHeight w:val="162"/>
        </w:trPr>
        <w:tc>
          <w:tcPr>
            <w:tcW w:w="10080" w:type="dxa"/>
          </w:tcPr>
          <w:p w:rsidR="00AA4E5F" w:rsidRPr="00C83CA0" w:rsidRDefault="00AA4E5F" w:rsidP="00A641C9">
            <w:pPr>
              <w:pStyle w:val="Heading1"/>
            </w:pPr>
          </w:p>
        </w:tc>
      </w:tr>
      <w:tr w:rsidR="00A641C9" w:rsidTr="00A641C9">
        <w:tc>
          <w:tcPr>
            <w:tcW w:w="10080" w:type="dxa"/>
          </w:tcPr>
          <w:p w:rsidR="00A641C9" w:rsidRDefault="00000000" w:rsidP="002A3737">
            <w:pPr>
              <w:pStyle w:val="Body"/>
            </w:pPr>
            <w:sdt>
              <w:sdtPr>
                <w:id w:val="-1799210806"/>
                <w:placeholder>
                  <w:docPart w:val="7EB2F7620C0D4025ABBAFBE8E6AB3F78"/>
                </w:placeholder>
                <w:temporary/>
                <w:showingPlcHdr/>
                <w15:appearance w15:val="hidden"/>
              </w:sdtPr>
              <w:sdtContent>
                <w:r w:rsidR="002A3737" w:rsidRPr="00033519">
      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      </w:r>
                <w:r w:rsidR="002A3737">
                  <w:t>.</w:t>
                </w:r>
              </w:sdtContent>
            </w:sdt>
          </w:p>
        </w:tc>
      </w:tr>
    </w:tbl>
    <w:p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6994" w:rsidRDefault="00026994" w:rsidP="00725803">
      <w:r>
        <w:separator/>
      </w:r>
    </w:p>
  </w:endnote>
  <w:endnote w:type="continuationSeparator" w:id="0">
    <w:p w:rsidR="00026994" w:rsidRDefault="00026994" w:rsidP="00725803">
      <w:r>
        <w:continuationSeparator/>
      </w:r>
    </w:p>
  </w:endnote>
  <w:endnote w:type="continuationNotice" w:id="1">
    <w:p w:rsidR="00026994" w:rsidRDefault="00026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6994" w:rsidRDefault="00026994" w:rsidP="00725803">
      <w:r>
        <w:separator/>
      </w:r>
    </w:p>
  </w:footnote>
  <w:footnote w:type="continuationSeparator" w:id="0">
    <w:p w:rsidR="00026994" w:rsidRDefault="00026994" w:rsidP="00725803">
      <w:r>
        <w:continuationSeparator/>
      </w:r>
    </w:p>
  </w:footnote>
  <w:footnote w:type="continuationNotice" w:id="1">
    <w:p w:rsidR="00026994" w:rsidRDefault="000269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DC6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746669">
    <w:abstractNumId w:val="10"/>
  </w:num>
  <w:num w:numId="2" w16cid:durableId="2006131794">
    <w:abstractNumId w:val="7"/>
  </w:num>
  <w:num w:numId="3" w16cid:durableId="1263218524">
    <w:abstractNumId w:val="6"/>
  </w:num>
  <w:num w:numId="4" w16cid:durableId="15322629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113218">
    <w:abstractNumId w:val="8"/>
  </w:num>
  <w:num w:numId="6" w16cid:durableId="933318628">
    <w:abstractNumId w:val="11"/>
  </w:num>
  <w:num w:numId="7" w16cid:durableId="1233001627">
    <w:abstractNumId w:val="5"/>
  </w:num>
  <w:num w:numId="8" w16cid:durableId="1611817912">
    <w:abstractNumId w:val="4"/>
  </w:num>
  <w:num w:numId="9" w16cid:durableId="1122724818">
    <w:abstractNumId w:val="3"/>
  </w:num>
  <w:num w:numId="10" w16cid:durableId="528957086">
    <w:abstractNumId w:val="2"/>
  </w:num>
  <w:num w:numId="11" w16cid:durableId="26764483">
    <w:abstractNumId w:val="1"/>
  </w:num>
  <w:num w:numId="12" w16cid:durableId="372383406">
    <w:abstractNumId w:val="0"/>
  </w:num>
  <w:num w:numId="13" w16cid:durableId="275673068">
    <w:abstractNumId w:val="9"/>
  </w:num>
  <w:num w:numId="14" w16cid:durableId="902982459">
    <w:abstractNumId w:val="12"/>
  </w:num>
  <w:num w:numId="15" w16cid:durableId="1586692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F8"/>
    <w:rsid w:val="00004D3C"/>
    <w:rsid w:val="00025E77"/>
    <w:rsid w:val="00026994"/>
    <w:rsid w:val="00027312"/>
    <w:rsid w:val="00033519"/>
    <w:rsid w:val="00035856"/>
    <w:rsid w:val="000620C4"/>
    <w:rsid w:val="00063667"/>
    <w:rsid w:val="000645F2"/>
    <w:rsid w:val="00066B63"/>
    <w:rsid w:val="00076667"/>
    <w:rsid w:val="00082F03"/>
    <w:rsid w:val="000835A0"/>
    <w:rsid w:val="000866EA"/>
    <w:rsid w:val="000934A2"/>
    <w:rsid w:val="000964BA"/>
    <w:rsid w:val="000A3EF3"/>
    <w:rsid w:val="000D2250"/>
    <w:rsid w:val="000E0B16"/>
    <w:rsid w:val="000F75D0"/>
    <w:rsid w:val="001B0955"/>
    <w:rsid w:val="001C7F47"/>
    <w:rsid w:val="002006E4"/>
    <w:rsid w:val="002141A0"/>
    <w:rsid w:val="00227784"/>
    <w:rsid w:val="0023705D"/>
    <w:rsid w:val="00250A31"/>
    <w:rsid w:val="00251C13"/>
    <w:rsid w:val="00285601"/>
    <w:rsid w:val="00287FDA"/>
    <w:rsid w:val="002922D0"/>
    <w:rsid w:val="002A3737"/>
    <w:rsid w:val="002B73C8"/>
    <w:rsid w:val="002E788E"/>
    <w:rsid w:val="002F3907"/>
    <w:rsid w:val="00340B03"/>
    <w:rsid w:val="00380AE7"/>
    <w:rsid w:val="003A6943"/>
    <w:rsid w:val="003B7511"/>
    <w:rsid w:val="003D64DF"/>
    <w:rsid w:val="00407544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4951"/>
    <w:rsid w:val="00573BF9"/>
    <w:rsid w:val="00587B38"/>
    <w:rsid w:val="00597D7D"/>
    <w:rsid w:val="005A2C8B"/>
    <w:rsid w:val="005A4A49"/>
    <w:rsid w:val="005B1D68"/>
    <w:rsid w:val="00603535"/>
    <w:rsid w:val="00611B37"/>
    <w:rsid w:val="006252B4"/>
    <w:rsid w:val="006328EE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871B9"/>
    <w:rsid w:val="007A0F9E"/>
    <w:rsid w:val="007A6E8D"/>
    <w:rsid w:val="007B1049"/>
    <w:rsid w:val="007C578C"/>
    <w:rsid w:val="00804FD6"/>
    <w:rsid w:val="00822EF8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D01F7"/>
    <w:rsid w:val="009F04D2"/>
    <w:rsid w:val="009F2BA7"/>
    <w:rsid w:val="009F4F40"/>
    <w:rsid w:val="009F6DA0"/>
    <w:rsid w:val="00A01182"/>
    <w:rsid w:val="00A252FB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C7376"/>
    <w:rsid w:val="00BD669A"/>
    <w:rsid w:val="00C049C1"/>
    <w:rsid w:val="00C11F2B"/>
    <w:rsid w:val="00C13F2B"/>
    <w:rsid w:val="00C43D65"/>
    <w:rsid w:val="00C5014D"/>
    <w:rsid w:val="00C720CA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90060"/>
    <w:rsid w:val="00D92B95"/>
    <w:rsid w:val="00DA614F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72D90"/>
    <w:rsid w:val="00E83195"/>
    <w:rsid w:val="00E939EC"/>
    <w:rsid w:val="00E93D19"/>
    <w:rsid w:val="00EA5941"/>
    <w:rsid w:val="00EC1FE9"/>
    <w:rsid w:val="00F00A4F"/>
    <w:rsid w:val="00F24D72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4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0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  <w:style w:type="character" w:styleId="UnresolvedMention">
    <w:name w:val="Unresolved Mention"/>
    <w:basedOn w:val="DefaultParagraphFont"/>
    <w:uiPriority w:val="99"/>
    <w:semiHidden/>
    <w:unhideWhenUsed/>
    <w:rsid w:val="0082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Anish20202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42592EC4E74E2F8865C2C7CCCF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6FB5-3D9F-4103-B96C-5855813DA091}"/>
      </w:docPartPr>
      <w:docPartBody>
        <w:p w:rsidR="00000000" w:rsidRDefault="00000000">
          <w:pPr>
            <w:pStyle w:val="9142592EC4E74E2F8865C2C7CCCF80D9"/>
          </w:pPr>
          <w:r>
            <w:t>123 South St. Manhattan, NY</w:t>
          </w:r>
        </w:p>
      </w:docPartBody>
    </w:docPart>
    <w:docPart>
      <w:docPartPr>
        <w:name w:val="106886049D0E4A6CAC9EC8A66337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4FA3-2D7F-43D9-8940-FE74901A5BCE}"/>
      </w:docPartPr>
      <w:docPartBody>
        <w:p w:rsidR="00000000" w:rsidRDefault="00000000">
          <w:pPr>
            <w:pStyle w:val="106886049D0E4A6CAC9EC8A663377A46"/>
          </w:pPr>
          <w:r>
            <w:t>LinkedIn Profile</w:t>
          </w:r>
        </w:p>
      </w:docPartBody>
    </w:docPart>
    <w:docPart>
      <w:docPartPr>
        <w:name w:val="404C0F724AFF4273AE1384F97B24E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7337-6F40-40EE-9C10-3321667F463D}"/>
      </w:docPartPr>
      <w:docPartBody>
        <w:p w:rsidR="00000000" w:rsidRDefault="00000000">
          <w:pPr>
            <w:pStyle w:val="404C0F724AFF4273AE1384F97B24EFD9"/>
          </w:pPr>
          <w:r>
            <w:t>About me</w:t>
          </w:r>
        </w:p>
      </w:docPartBody>
    </w:docPart>
    <w:docPart>
      <w:docPartPr>
        <w:name w:val="5C67AD47D90A470785CCF74A5593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6C0D-B42B-479D-94DE-C4958D4AB5D9}"/>
      </w:docPartPr>
      <w:docPartBody>
        <w:p w:rsidR="00000000" w:rsidRDefault="00000000">
          <w:pPr>
            <w:pStyle w:val="5C67AD47D90A470785CCF74A5593C92C"/>
          </w:pPr>
          <w:r w:rsidRPr="00F928A8">
            <w:t>Experience</w:t>
          </w:r>
        </w:p>
      </w:docPartBody>
    </w:docPart>
    <w:docPart>
      <w:docPartPr>
        <w:name w:val="CBA177C54749482E8AEFC959F507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67C61-FE80-496D-B4EB-DA278C23461D}"/>
      </w:docPartPr>
      <w:docPartBody>
        <w:p w:rsidR="00000000" w:rsidRDefault="00000000">
          <w:pPr>
            <w:pStyle w:val="CBA177C54749482E8AEFC959F5077CD1"/>
          </w:pPr>
          <w:r w:rsidRPr="0070237E">
            <w:t>Education</w:t>
          </w:r>
        </w:p>
      </w:docPartBody>
    </w:docPart>
    <w:docPart>
      <w:docPartPr>
        <w:name w:val="2D7FF805144748FCB9FA57601224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FD38-A86C-41AE-A2FE-D436A66E904E}"/>
      </w:docPartPr>
      <w:docPartBody>
        <w:p w:rsidR="00000000" w:rsidRDefault="00000000">
          <w:pPr>
            <w:pStyle w:val="2D7FF805144748FCB9FA576012240B69"/>
          </w:pPr>
          <w:r w:rsidRPr="00587B38">
            <w:t xml:space="preserve">Account </w:t>
          </w:r>
          <w:r w:rsidRPr="009722AD">
            <w:t>manager</w:t>
          </w:r>
          <w:r w:rsidRPr="00587B38">
            <w:t xml:space="preserve"> /</w:t>
          </w:r>
          <w:r>
            <w:t xml:space="preserve"> </w:t>
          </w:r>
          <w:r w:rsidRPr="00587B38">
            <w:rPr>
              <w:rStyle w:val="Emphasis"/>
              <w:color w:val="000000" w:themeColor="text1"/>
            </w:rPr>
            <w:t>VanArsdel, Ltd.</w:t>
          </w:r>
        </w:p>
      </w:docPartBody>
    </w:docPart>
    <w:docPart>
      <w:docPartPr>
        <w:name w:val="D0FA57CA849D4CD798B7BD708937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FA80D-F5B5-48B9-ADBE-80D500172519}"/>
      </w:docPartPr>
      <w:docPartBody>
        <w:p w:rsidR="00000000" w:rsidRDefault="00000000">
          <w:pPr>
            <w:pStyle w:val="D0FA57CA849D4CD798B7BD70893731B9"/>
          </w:pPr>
          <w:r>
            <w:t>June 20XX</w:t>
          </w:r>
          <w:r w:rsidRPr="00D413F9">
            <w:t xml:space="preserve"> –</w:t>
          </w:r>
          <w:r>
            <w:t xml:space="preserve"> PRESENT</w:t>
          </w:r>
        </w:p>
      </w:docPartBody>
    </w:docPart>
    <w:docPart>
      <w:docPartPr>
        <w:name w:val="50348B81CFF44C0D899C3DE1171BE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303F-2AC6-4D1D-99C0-800604875D46}"/>
      </w:docPartPr>
      <w:docPartBody>
        <w:p w:rsidR="00000000" w:rsidRDefault="00000000">
          <w:pPr>
            <w:pStyle w:val="50348B81CFF44C0D899C3DE1171BE40F"/>
          </w:pPr>
          <w:r w:rsidRPr="00E93D19">
            <w:t xml:space="preserve">Managed and grew key accounts by developing strong </w:t>
          </w:r>
          <w:r w:rsidRPr="00E93D19">
            <w:t>relationships, identifying opportunities, and implementing effective sales strategies</w:t>
          </w:r>
          <w:r>
            <w:t>.</w:t>
          </w:r>
        </w:p>
      </w:docPartBody>
    </w:docPart>
    <w:docPart>
      <w:docPartPr>
        <w:name w:val="B066AFAAB4704AC6A9C1CC21C7B3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8E5E-DE64-4E12-AEDE-0C011348F5B5}"/>
      </w:docPartPr>
      <w:docPartBody>
        <w:p w:rsidR="00000000" w:rsidRDefault="00000000">
          <w:pPr>
            <w:pStyle w:val="B066AFAAB4704AC6A9C1CC21C7B31F09"/>
          </w:pPr>
          <w:r w:rsidRPr="00587B38">
            <w:t xml:space="preserve">Sales associate / </w:t>
          </w:r>
          <w:r w:rsidRPr="00A641C9">
            <w:t>VanArsdel</w:t>
          </w:r>
          <w:r w:rsidRPr="00587B38">
            <w:rPr>
              <w:rStyle w:val="Emphasis"/>
              <w:color w:val="000000" w:themeColor="text1"/>
            </w:rPr>
            <w:t>, Ltd.</w:t>
          </w:r>
        </w:p>
      </w:docPartBody>
    </w:docPart>
    <w:docPart>
      <w:docPartPr>
        <w:name w:val="6721838F4BF04450B887247BE376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D30E9-B3FD-4160-B51F-8F32DCE14495}"/>
      </w:docPartPr>
      <w:docPartBody>
        <w:p w:rsidR="00000000" w:rsidRDefault="00000000">
          <w:pPr>
            <w:pStyle w:val="6721838F4BF04450B887247BE37678D8"/>
          </w:pPr>
          <w:r>
            <w:t>October 20XX</w:t>
          </w:r>
          <w:r w:rsidRPr="00D413F9">
            <w:t xml:space="preserve"> –</w:t>
          </w:r>
          <w:r>
            <w:t xml:space="preserve"> June 20xx</w:t>
          </w:r>
        </w:p>
      </w:docPartBody>
    </w:docPart>
    <w:docPart>
      <w:docPartPr>
        <w:name w:val="79BFEAA92DCE4124A412AE07C0DD2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25E0-E14E-4B6E-8478-6F67E5DC06FA}"/>
      </w:docPartPr>
      <w:docPartBody>
        <w:p w:rsidR="00000000" w:rsidRDefault="00000000">
          <w:pPr>
            <w:pStyle w:val="79BFEAA92DCE4124A412AE07C0DD2416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A7086260896A455AA920AB6B9BAA0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DF15-44C0-4FFD-9310-58B7F5E28D34}"/>
      </w:docPartPr>
      <w:docPartBody>
        <w:p w:rsidR="00000000" w:rsidRDefault="00000000">
          <w:pPr>
            <w:pStyle w:val="A7086260896A455AA920AB6B9BAA0AB7"/>
          </w:pPr>
          <w:r w:rsidRPr="002A3737">
            <w:t>MBA / School, Location</w:t>
          </w:r>
        </w:p>
      </w:docPartBody>
    </w:docPart>
    <w:docPart>
      <w:docPartPr>
        <w:name w:val="8167CDACF1284125B2C141C009384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656B-A6A1-4352-BCB2-D8417243AC06}"/>
      </w:docPartPr>
      <w:docPartBody>
        <w:p w:rsidR="00000000" w:rsidRDefault="00000000">
          <w:pPr>
            <w:pStyle w:val="8167CDACF1284125B2C141C009384955"/>
          </w:pPr>
          <w:r>
            <w:t xml:space="preserve">May </w:t>
          </w:r>
          <w:r w:rsidRPr="00A641C9">
            <w:t>20xx</w:t>
          </w:r>
        </w:p>
      </w:docPartBody>
    </w:docPart>
    <w:docPart>
      <w:docPartPr>
        <w:name w:val="3DEFC792840E431989F1C48DE38D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964C-DFE3-455D-8455-9BDC8E5C335F}"/>
      </w:docPartPr>
      <w:docPartBody>
        <w:p w:rsidR="00000000" w:rsidRDefault="00000000">
          <w:pPr>
            <w:pStyle w:val="3DEFC792840E431989F1C48DE38D6A84"/>
          </w:pPr>
          <w:r w:rsidRPr="007A0F9E">
            <w:t>Master of Business Administration degree with strong foundation in business theor</w:t>
          </w:r>
          <w:r>
            <w:t xml:space="preserve">y </w:t>
          </w:r>
          <w:r w:rsidRPr="007A0F9E">
            <w:t>and management</w:t>
          </w:r>
          <w:r>
            <w:t>.</w:t>
          </w:r>
        </w:p>
      </w:docPartBody>
    </w:docPart>
    <w:docPart>
      <w:docPartPr>
        <w:name w:val="5F46A8FB24A7471982F7585A2618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4D2E-87EC-4FF9-9960-A4549133347C}"/>
      </w:docPartPr>
      <w:docPartBody>
        <w:p w:rsidR="00000000" w:rsidRDefault="00000000">
          <w:pPr>
            <w:pStyle w:val="5F46A8FB24A7471982F7585A2618BF81"/>
          </w:pPr>
          <w:r w:rsidRPr="00587B38">
            <w:t xml:space="preserve">Ba / </w:t>
          </w:r>
          <w:r w:rsidRPr="00A641C9">
            <w:t>School, Location</w:t>
          </w:r>
        </w:p>
      </w:docPartBody>
    </w:docPart>
    <w:docPart>
      <w:docPartPr>
        <w:name w:val="A638F71505634455830FD7AC6A057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9C63-C3C5-4772-A786-8988E0DABC1D}"/>
      </w:docPartPr>
      <w:docPartBody>
        <w:p w:rsidR="00000000" w:rsidRDefault="00000000">
          <w:pPr>
            <w:pStyle w:val="A638F71505634455830FD7AC6A057839"/>
          </w:pPr>
          <w:r>
            <w:t>December 20xx</w:t>
          </w:r>
        </w:p>
      </w:docPartBody>
    </w:docPart>
    <w:docPart>
      <w:docPartPr>
        <w:name w:val="44B7F2A7439548CEA9668AE565AF6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A2998-263E-4982-82E6-2F9C92B2EB89}"/>
      </w:docPartPr>
      <w:docPartBody>
        <w:p w:rsidR="00000000" w:rsidRDefault="00000000">
          <w:pPr>
            <w:pStyle w:val="44B7F2A7439548CEA9668AE565AF60AF"/>
          </w:pPr>
          <w:r>
            <w:t>D</w:t>
          </w:r>
          <w:r w:rsidRPr="00076667">
            <w:t xml:space="preserve">egree in Business Administration with a </w:t>
          </w:r>
          <w:r w:rsidRPr="00076667">
            <w:t>comprehensive understanding of core business principles</w:t>
          </w:r>
          <w:r>
            <w:t>.</w:t>
          </w:r>
        </w:p>
      </w:docPartBody>
    </w:docPart>
    <w:docPart>
      <w:docPartPr>
        <w:name w:val="28A88CF1B4A04E49A733F984ECC0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CF68-12AD-4732-9139-9CAA7E7096C2}"/>
      </w:docPartPr>
      <w:docPartBody>
        <w:p w:rsidR="00000000" w:rsidRDefault="00000000">
          <w:pPr>
            <w:pStyle w:val="28A88CF1B4A04E49A733F984ECC02693"/>
          </w:pPr>
          <w:r>
            <w:t>Skills</w:t>
          </w:r>
        </w:p>
      </w:docPartBody>
    </w:docPart>
    <w:docPart>
      <w:docPartPr>
        <w:name w:val="B6928CAD9E6344EF8DC1A673D8875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A7356-AC13-4153-B85C-2A320809796A}"/>
      </w:docPartPr>
      <w:docPartBody>
        <w:p w:rsidR="00000000" w:rsidRDefault="00000000">
          <w:pPr>
            <w:pStyle w:val="B6928CAD9E6344EF8DC1A673D8875A59"/>
          </w:pPr>
          <w:r>
            <w:t>Problem solving</w:t>
          </w:r>
        </w:p>
      </w:docPartBody>
    </w:docPart>
    <w:docPart>
      <w:docPartPr>
        <w:name w:val="7CF782D4428A4655898854EEBF2D3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D30B6-D58D-4702-90A8-FDF4A09FCEB1}"/>
      </w:docPartPr>
      <w:docPartBody>
        <w:p w:rsidR="00000000" w:rsidRDefault="00000000">
          <w:pPr>
            <w:pStyle w:val="7CF782D4428A4655898854EEBF2D37BB"/>
          </w:pPr>
          <w:r>
            <w:t>Flexibility</w:t>
          </w:r>
        </w:p>
      </w:docPartBody>
    </w:docPart>
    <w:docPart>
      <w:docPartPr>
        <w:name w:val="4E82396523E148C59DEB9F05B2A3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EBB8-71A3-4405-8350-CAF5678FE37A}"/>
      </w:docPartPr>
      <w:docPartBody>
        <w:p w:rsidR="00000000" w:rsidRDefault="00000000">
          <w:pPr>
            <w:pStyle w:val="4E82396523E148C59DEB9F05B2A36A1D"/>
          </w:pPr>
          <w:r>
            <w:t>Communication</w:t>
          </w:r>
        </w:p>
      </w:docPartBody>
    </w:docPart>
    <w:docPart>
      <w:docPartPr>
        <w:name w:val="2383DBA292F34DB283B4D1AC8468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A1C3-3E47-40CA-9AAD-7C41A95D884A}"/>
      </w:docPartPr>
      <w:docPartBody>
        <w:p w:rsidR="00000000" w:rsidRDefault="00000000">
          <w:pPr>
            <w:pStyle w:val="2383DBA292F34DB283B4D1AC84687766"/>
          </w:pPr>
          <w:r>
            <w:t>Organization</w:t>
          </w:r>
        </w:p>
      </w:docPartBody>
    </w:docPart>
    <w:docPart>
      <w:docPartPr>
        <w:name w:val="C597FCEFC9AB453EA886289028AEE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3434-590A-4AD2-A2A7-04636AE1C8A9}"/>
      </w:docPartPr>
      <w:docPartBody>
        <w:p w:rsidR="00000000" w:rsidRDefault="00000000">
          <w:pPr>
            <w:pStyle w:val="C597FCEFC9AB453EA886289028AEEBE3"/>
          </w:pPr>
          <w:r>
            <w:t>Critical thinking</w:t>
          </w:r>
        </w:p>
      </w:docPartBody>
    </w:docPart>
    <w:docPart>
      <w:docPartPr>
        <w:name w:val="A2565D7CBF0A4DCDAD4788E22F0E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4142-0AE4-45E7-9267-A777B6457927}"/>
      </w:docPartPr>
      <w:docPartBody>
        <w:p w:rsidR="00000000" w:rsidRDefault="00000000">
          <w:pPr>
            <w:pStyle w:val="A2565D7CBF0A4DCDAD4788E22F0E6F86"/>
          </w:pPr>
          <w:r>
            <w:t>Collaboration</w:t>
          </w:r>
        </w:p>
      </w:docPartBody>
    </w:docPart>
    <w:docPart>
      <w:docPartPr>
        <w:name w:val="83A678993A174AA08CA6D9423809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7F05F-F180-4932-9389-732192972F59}"/>
      </w:docPartPr>
      <w:docPartBody>
        <w:p w:rsidR="00000000" w:rsidRDefault="00000000">
          <w:pPr>
            <w:pStyle w:val="83A678993A174AA08CA6D94238096D3A"/>
          </w:pPr>
          <w:r w:rsidRPr="00C83CA0">
            <w:t>Activities</w:t>
          </w:r>
        </w:p>
      </w:docPartBody>
    </w:docPart>
    <w:docPart>
      <w:docPartPr>
        <w:name w:val="7EB2F7620C0D4025ABBAFBE8E6AB3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5A98-4555-4C9D-B249-021ED01E9A83}"/>
      </w:docPartPr>
      <w:docPartBody>
        <w:p w:rsidR="00000000" w:rsidRDefault="00000000">
          <w:pPr>
            <w:pStyle w:val="7EB2F7620C0D4025ABBAFBE8E6AB3F78"/>
          </w:pPr>
          <w:r w:rsidRPr="00033519">
            <w:t xml:space="preserve">As an avid networker and people-person, I am </w:t>
          </w:r>
          <w:r w:rsidRPr="00033519">
            <w:t>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47"/>
    <w:rsid w:val="000620C4"/>
    <w:rsid w:val="0009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paragraph" w:customStyle="1" w:styleId="B2328A49E4AA4E5E9CD3A646C3DDDE28">
    <w:name w:val="B2328A49E4AA4E5E9CD3A646C3DDDE28"/>
  </w:style>
  <w:style w:type="paragraph" w:customStyle="1" w:styleId="9142592EC4E74E2F8865C2C7CCCF80D9">
    <w:name w:val="9142592EC4E74E2F8865C2C7CCCF80D9"/>
  </w:style>
  <w:style w:type="paragraph" w:customStyle="1" w:styleId="33B631D5C1C948B68FA255866367ABDC">
    <w:name w:val="33B631D5C1C948B68FA255866367ABDC"/>
  </w:style>
  <w:style w:type="paragraph" w:customStyle="1" w:styleId="A177E60D47B04649B9543EE6266B52C3">
    <w:name w:val="A177E60D47B04649B9543EE6266B52C3"/>
  </w:style>
  <w:style w:type="paragraph" w:customStyle="1" w:styleId="106886049D0E4A6CAC9EC8A663377A46">
    <w:name w:val="106886049D0E4A6CAC9EC8A663377A46"/>
  </w:style>
  <w:style w:type="paragraph" w:customStyle="1" w:styleId="0E4FFB95617946E29B41271D38F7138D">
    <w:name w:val="0E4FFB95617946E29B41271D38F7138D"/>
  </w:style>
  <w:style w:type="paragraph" w:customStyle="1" w:styleId="404C0F724AFF4273AE1384F97B24EFD9">
    <w:name w:val="404C0F724AFF4273AE1384F97B24EFD9"/>
  </w:style>
  <w:style w:type="paragraph" w:customStyle="1" w:styleId="C2BACAA0AE094477896B30637464ED9D">
    <w:name w:val="C2BACAA0AE094477896B30637464ED9D"/>
  </w:style>
  <w:style w:type="paragraph" w:customStyle="1" w:styleId="5C67AD47D90A470785CCF74A5593C92C">
    <w:name w:val="5C67AD47D90A470785CCF74A5593C92C"/>
  </w:style>
  <w:style w:type="paragraph" w:customStyle="1" w:styleId="CBA177C54749482E8AEFC959F5077CD1">
    <w:name w:val="CBA177C54749482E8AEFC959F5077CD1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2D7FF805144748FCB9FA576012240B69">
    <w:name w:val="2D7FF805144748FCB9FA576012240B69"/>
  </w:style>
  <w:style w:type="paragraph" w:customStyle="1" w:styleId="D0FA57CA849D4CD798B7BD70893731B9">
    <w:name w:val="D0FA57CA849D4CD798B7BD70893731B9"/>
  </w:style>
  <w:style w:type="paragraph" w:customStyle="1" w:styleId="50348B81CFF44C0D899C3DE1171BE40F">
    <w:name w:val="50348B81CFF44C0D899C3DE1171BE40F"/>
  </w:style>
  <w:style w:type="paragraph" w:customStyle="1" w:styleId="B066AFAAB4704AC6A9C1CC21C7B31F09">
    <w:name w:val="B066AFAAB4704AC6A9C1CC21C7B31F09"/>
  </w:style>
  <w:style w:type="paragraph" w:customStyle="1" w:styleId="6721838F4BF04450B887247BE37678D8">
    <w:name w:val="6721838F4BF04450B887247BE37678D8"/>
  </w:style>
  <w:style w:type="paragraph" w:customStyle="1" w:styleId="79BFEAA92DCE4124A412AE07C0DD2416">
    <w:name w:val="79BFEAA92DCE4124A412AE07C0DD2416"/>
  </w:style>
  <w:style w:type="paragraph" w:customStyle="1" w:styleId="A7086260896A455AA920AB6B9BAA0AB7">
    <w:name w:val="A7086260896A455AA920AB6B9BAA0AB7"/>
  </w:style>
  <w:style w:type="paragraph" w:customStyle="1" w:styleId="8167CDACF1284125B2C141C009384955">
    <w:name w:val="8167CDACF1284125B2C141C009384955"/>
  </w:style>
  <w:style w:type="paragraph" w:customStyle="1" w:styleId="3DEFC792840E431989F1C48DE38D6A84">
    <w:name w:val="3DEFC792840E431989F1C48DE38D6A84"/>
  </w:style>
  <w:style w:type="paragraph" w:customStyle="1" w:styleId="5F46A8FB24A7471982F7585A2618BF81">
    <w:name w:val="5F46A8FB24A7471982F7585A2618BF81"/>
  </w:style>
  <w:style w:type="paragraph" w:customStyle="1" w:styleId="A638F71505634455830FD7AC6A057839">
    <w:name w:val="A638F71505634455830FD7AC6A057839"/>
  </w:style>
  <w:style w:type="paragraph" w:customStyle="1" w:styleId="44B7F2A7439548CEA9668AE565AF60AF">
    <w:name w:val="44B7F2A7439548CEA9668AE565AF60AF"/>
  </w:style>
  <w:style w:type="paragraph" w:customStyle="1" w:styleId="28A88CF1B4A04E49A733F984ECC02693">
    <w:name w:val="28A88CF1B4A04E49A733F984ECC02693"/>
  </w:style>
  <w:style w:type="paragraph" w:customStyle="1" w:styleId="B6928CAD9E6344EF8DC1A673D8875A59">
    <w:name w:val="B6928CAD9E6344EF8DC1A673D8875A59"/>
  </w:style>
  <w:style w:type="paragraph" w:customStyle="1" w:styleId="7CF782D4428A4655898854EEBF2D37BB">
    <w:name w:val="7CF782D4428A4655898854EEBF2D37BB"/>
  </w:style>
  <w:style w:type="paragraph" w:customStyle="1" w:styleId="4E82396523E148C59DEB9F05B2A36A1D">
    <w:name w:val="4E82396523E148C59DEB9F05B2A36A1D"/>
  </w:style>
  <w:style w:type="paragraph" w:customStyle="1" w:styleId="2383DBA292F34DB283B4D1AC84687766">
    <w:name w:val="2383DBA292F34DB283B4D1AC84687766"/>
  </w:style>
  <w:style w:type="paragraph" w:customStyle="1" w:styleId="C597FCEFC9AB453EA886289028AEEBE3">
    <w:name w:val="C597FCEFC9AB453EA886289028AEEBE3"/>
  </w:style>
  <w:style w:type="paragraph" w:customStyle="1" w:styleId="A2565D7CBF0A4DCDAD4788E22F0E6F86">
    <w:name w:val="A2565D7CBF0A4DCDAD4788E22F0E6F86"/>
  </w:style>
  <w:style w:type="paragraph" w:customStyle="1" w:styleId="83A678993A174AA08CA6D94238096D3A">
    <w:name w:val="83A678993A174AA08CA6D94238096D3A"/>
  </w:style>
  <w:style w:type="paragraph" w:customStyle="1" w:styleId="7EB2F7620C0D4025ABBAFBE8E6AB3F78">
    <w:name w:val="7EB2F7620C0D4025ABBAFBE8E6AB3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5A432-17CE-4107-84CE-CFAC8465E6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28B9CFD-8180-4325-A71D-9BAF95F900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9E2E7-DA97-46DA-B8F0-002927FAD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2024-08-26T11:48:00Z</dcterms:created>
  <dcterms:modified xsi:type="dcterms:W3CDTF">2024-08-26T11:51:00Z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